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98"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56"/>
      </w:tblGrid>
      <w:tr w:rsidR="00692703" w:rsidRPr="00CF1A49" w:rsidTr="00CE585A">
        <w:trPr>
          <w:trHeight w:hRule="exact" w:val="1800"/>
        </w:trPr>
        <w:tc>
          <w:tcPr>
            <w:tcW w:w="9356" w:type="dxa"/>
            <w:tcMar>
              <w:top w:w="0" w:type="dxa"/>
              <w:bottom w:w="0" w:type="dxa"/>
            </w:tcMar>
          </w:tcPr>
          <w:p w:rsidR="00692703" w:rsidRPr="004E67A3" w:rsidRDefault="004E67A3" w:rsidP="00913946">
            <w:pPr>
              <w:pStyle w:val="Title"/>
              <w:rPr>
                <w:sz w:val="48"/>
                <w:szCs w:val="48"/>
                <w:lang w:val="id-ID"/>
              </w:rPr>
            </w:pPr>
            <w:r w:rsidRPr="004E67A3">
              <w:rPr>
                <w:sz w:val="48"/>
                <w:szCs w:val="48"/>
                <w:lang w:val="id-ID"/>
              </w:rPr>
              <w:t>Handiko Gesang ANugrah Sejati</w:t>
            </w:r>
            <w:r w:rsidR="00CE585A">
              <w:rPr>
                <w:sz w:val="48"/>
                <w:szCs w:val="48"/>
                <w:lang w:val="id-ID"/>
              </w:rPr>
              <w:t xml:space="preserve"> </w:t>
            </w:r>
          </w:p>
          <w:p w:rsidR="00CE585A" w:rsidRDefault="00CE585A" w:rsidP="00913946">
            <w:pPr>
              <w:pStyle w:val="ContactInfo"/>
              <w:contextualSpacing w:val="0"/>
              <w:rPr>
                <w:sz w:val="20"/>
                <w:szCs w:val="20"/>
                <w:lang w:val="id-ID"/>
              </w:rPr>
            </w:pPr>
          </w:p>
          <w:p w:rsidR="00692703" w:rsidRPr="003C15DD" w:rsidRDefault="004E67A3" w:rsidP="00913946">
            <w:pPr>
              <w:pStyle w:val="ContactInfo"/>
              <w:contextualSpacing w:val="0"/>
              <w:rPr>
                <w:sz w:val="20"/>
                <w:szCs w:val="20"/>
                <w:lang w:val="id-ID"/>
              </w:rPr>
            </w:pPr>
            <w:r w:rsidRPr="003C15DD">
              <w:rPr>
                <w:sz w:val="20"/>
                <w:szCs w:val="20"/>
                <w:lang w:val="id-ID"/>
              </w:rPr>
              <w:t>Jl. Cendrawasih Raya, B9/6, Pondok Safari Indah, Pondok Aren, Tangerang Selatan</w:t>
            </w:r>
          </w:p>
          <w:p w:rsidR="004E67A3" w:rsidRPr="003C15DD" w:rsidRDefault="004E67A3" w:rsidP="00913946">
            <w:pPr>
              <w:pStyle w:val="ContactInfo"/>
              <w:contextualSpacing w:val="0"/>
              <w:rPr>
                <w:sz w:val="20"/>
                <w:szCs w:val="20"/>
                <w:lang w:val="id-ID"/>
              </w:rPr>
            </w:pPr>
            <w:r w:rsidRPr="003C15DD">
              <w:rPr>
                <w:sz w:val="20"/>
                <w:szCs w:val="20"/>
                <w:lang w:val="id-ID"/>
              </w:rPr>
              <w:t>085741249084</w:t>
            </w:r>
          </w:p>
          <w:p w:rsidR="00B74561" w:rsidRDefault="004E67A3" w:rsidP="004E67A3">
            <w:pPr>
              <w:pStyle w:val="ContactInfoEmphasis"/>
              <w:contextualSpacing w:val="0"/>
              <w:rPr>
                <w:sz w:val="20"/>
                <w:szCs w:val="20"/>
              </w:rPr>
            </w:pPr>
            <w:r w:rsidRPr="003C15DD">
              <w:rPr>
                <w:sz w:val="20"/>
                <w:szCs w:val="20"/>
                <w:lang w:val="id-ID"/>
              </w:rPr>
              <w:t>handikogesang@gmail.com</w:t>
            </w:r>
            <w:r w:rsidR="00692703" w:rsidRPr="003C15DD">
              <w:rPr>
                <w:sz w:val="20"/>
                <w:szCs w:val="20"/>
              </w:rPr>
              <w:t xml:space="preserve"> </w:t>
            </w:r>
            <w:sdt>
              <w:sdtPr>
                <w:rPr>
                  <w:sz w:val="20"/>
                  <w:szCs w:val="20"/>
                </w:rPr>
                <w:alias w:val="Divider dot:"/>
                <w:tag w:val="Divider dot:"/>
                <w:id w:val="2000459528"/>
                <w:placeholder>
                  <w:docPart w:val="855728821BDE48C588AE52F6177128C5"/>
                </w:placeholder>
                <w:temporary/>
                <w:showingPlcHdr/>
                <w15:appearance w15:val="hidden"/>
              </w:sdtPr>
              <w:sdtEndPr/>
              <w:sdtContent>
                <w:r w:rsidR="00692703" w:rsidRPr="003C15DD">
                  <w:rPr>
                    <w:sz w:val="20"/>
                    <w:szCs w:val="20"/>
                  </w:rPr>
                  <w:t>·</w:t>
                </w:r>
              </w:sdtContent>
            </w:sdt>
            <w:r w:rsidR="00692703" w:rsidRPr="003C15DD">
              <w:rPr>
                <w:sz w:val="20"/>
                <w:szCs w:val="20"/>
              </w:rPr>
              <w:t xml:space="preserve"> </w:t>
            </w:r>
            <w:r w:rsidRPr="003C15DD">
              <w:rPr>
                <w:sz w:val="20"/>
                <w:szCs w:val="20"/>
              </w:rPr>
              <w:t>www.linkedin.com/in/handiko</w:t>
            </w:r>
            <w:r w:rsidR="00692703" w:rsidRPr="003C15DD">
              <w:rPr>
                <w:sz w:val="20"/>
                <w:szCs w:val="20"/>
              </w:rPr>
              <w:t xml:space="preserve"> </w:t>
            </w:r>
            <w:sdt>
              <w:sdtPr>
                <w:rPr>
                  <w:sz w:val="20"/>
                  <w:szCs w:val="20"/>
                </w:rPr>
                <w:alias w:val="Divider dot:"/>
                <w:tag w:val="Divider dot:"/>
                <w:id w:val="759871761"/>
                <w:placeholder>
                  <w:docPart w:val="8BD4A0FF2A264EFFAAF224B91CDE64F5"/>
                </w:placeholder>
                <w:temporary/>
                <w:showingPlcHdr/>
                <w15:appearance w15:val="hidden"/>
              </w:sdtPr>
              <w:sdtEndPr/>
              <w:sdtContent>
                <w:r w:rsidR="00692703" w:rsidRPr="003C15DD">
                  <w:rPr>
                    <w:sz w:val="20"/>
                    <w:szCs w:val="20"/>
                  </w:rPr>
                  <w:t>·</w:t>
                </w:r>
              </w:sdtContent>
            </w:sdt>
            <w:r w:rsidR="00692703" w:rsidRPr="003C15DD">
              <w:rPr>
                <w:sz w:val="20"/>
                <w:szCs w:val="20"/>
              </w:rPr>
              <w:t xml:space="preserve"> </w:t>
            </w:r>
          </w:p>
          <w:p w:rsidR="00692703" w:rsidRPr="00CF1A49" w:rsidRDefault="00B74561" w:rsidP="004E67A3">
            <w:pPr>
              <w:pStyle w:val="ContactInfoEmphasis"/>
              <w:contextualSpacing w:val="0"/>
            </w:pPr>
            <w:r>
              <w:rPr>
                <w:sz w:val="20"/>
                <w:szCs w:val="20"/>
                <w:lang w:val="id-ID"/>
              </w:rPr>
              <w:t xml:space="preserve">Portfolio: </w:t>
            </w:r>
            <w:hyperlink r:id="rId7" w:history="1">
              <w:r w:rsidR="00082128" w:rsidRPr="00B74561">
                <w:rPr>
                  <w:rStyle w:val="Hyperlink"/>
                  <w:sz w:val="20"/>
                  <w:szCs w:val="20"/>
                  <w:lang w:val="id-ID"/>
                </w:rPr>
                <w:t>www.</w:t>
              </w:r>
              <w:r w:rsidR="004E67A3" w:rsidRPr="00B74561">
                <w:rPr>
                  <w:rStyle w:val="Hyperlink"/>
                  <w:sz w:val="20"/>
                  <w:szCs w:val="20"/>
                  <w:lang w:val="id-ID"/>
                </w:rPr>
                <w:t>handiko.github.io</w:t>
              </w:r>
            </w:hyperlink>
          </w:p>
        </w:tc>
      </w:tr>
      <w:tr w:rsidR="009571D8" w:rsidRPr="00CF1A49" w:rsidTr="00CE585A">
        <w:tc>
          <w:tcPr>
            <w:tcW w:w="9356" w:type="dxa"/>
            <w:tcMar>
              <w:top w:w="432" w:type="dxa"/>
            </w:tcMar>
          </w:tcPr>
          <w:p w:rsidR="001755A8" w:rsidRPr="006F3C34" w:rsidRDefault="00334840" w:rsidP="00334840">
            <w:pPr>
              <w:contextualSpacing w:val="0"/>
            </w:pPr>
            <w:r w:rsidRPr="006F3C34">
              <w:rPr>
                <w:lang w:val="id-ID"/>
              </w:rPr>
              <w:t xml:space="preserve">Seeking a challenging career with a progressive company that provides an opportunity to </w:t>
            </w:r>
            <w:r w:rsidR="00F05266">
              <w:rPr>
                <w:lang w:val="id-ID"/>
              </w:rPr>
              <w:t xml:space="preserve">develop, </w:t>
            </w:r>
            <w:r w:rsidRPr="006F3C34">
              <w:rPr>
                <w:lang w:val="id-ID"/>
              </w:rPr>
              <w:t>capitalize my technical skills</w:t>
            </w:r>
            <w:r w:rsidR="00F05266">
              <w:rPr>
                <w:lang w:val="id-ID"/>
              </w:rPr>
              <w:t>,</w:t>
            </w:r>
            <w:r w:rsidRPr="006F3C34">
              <w:rPr>
                <w:lang w:val="id-ID"/>
              </w:rPr>
              <w:t xml:space="preserve"> and abilities in the field of engineering in general.</w:t>
            </w:r>
          </w:p>
        </w:tc>
      </w:tr>
    </w:tbl>
    <w:p w:rsidR="004E01EB" w:rsidRPr="00A13C39" w:rsidRDefault="00B46275" w:rsidP="004E01EB">
      <w:pPr>
        <w:pStyle w:val="Heading1"/>
        <w:rPr>
          <w:lang w:val="id-ID"/>
        </w:rPr>
      </w:pPr>
      <w:sdt>
        <w:sdtPr>
          <w:alias w:val="Experience:"/>
          <w:tag w:val="Experience:"/>
          <w:id w:val="-1983300934"/>
          <w:placeholder>
            <w:docPart w:val="47573A952EBF4B46AD3A4F71EECF591C"/>
          </w:placeholder>
          <w:temporary/>
          <w:showingPlcHdr/>
          <w15:appearance w15:val="hidden"/>
        </w:sdtPr>
        <w:sdtEndPr/>
        <w:sdtContent>
          <w:r w:rsidR="004E01EB" w:rsidRPr="00CF1A49">
            <w:t>Experience</w:t>
          </w:r>
        </w:sdtContent>
      </w:sdt>
      <w:r w:rsidR="00A13C39">
        <w:rPr>
          <w:lang w:val="id-ID"/>
        </w:rPr>
        <w:t>s</w:t>
      </w:r>
      <w:bookmarkStart w:id="0" w:name="_GoBack"/>
      <w:bookmarkEnd w:id="0"/>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4E67A3" w:rsidRDefault="004E67A3" w:rsidP="001D0BF1">
            <w:pPr>
              <w:pStyle w:val="Heading3"/>
              <w:contextualSpacing w:val="0"/>
              <w:outlineLvl w:val="2"/>
              <w:rPr>
                <w:lang w:val="id-ID"/>
              </w:rPr>
            </w:pPr>
            <w:r>
              <w:rPr>
                <w:lang w:val="id-ID"/>
              </w:rPr>
              <w:t>July 2019 - present</w:t>
            </w:r>
          </w:p>
          <w:p w:rsidR="001D0BF1" w:rsidRPr="00CF1A49" w:rsidRDefault="004E67A3" w:rsidP="001D0BF1">
            <w:pPr>
              <w:pStyle w:val="Heading2"/>
              <w:contextualSpacing w:val="0"/>
              <w:outlineLvl w:val="1"/>
            </w:pPr>
            <w:r>
              <w:rPr>
                <w:lang w:val="id-ID"/>
              </w:rPr>
              <w:t>Electrical hardware engineer</w:t>
            </w:r>
            <w:r w:rsidR="001D0BF1" w:rsidRPr="00CF1A49">
              <w:t xml:space="preserve">, </w:t>
            </w:r>
            <w:r>
              <w:rPr>
                <w:rStyle w:val="SubtleReference"/>
                <w:lang w:val="id-ID"/>
              </w:rPr>
              <w:t>pt. Multidaya teknologi nusantara (efishery)</w:t>
            </w:r>
          </w:p>
          <w:p w:rsidR="001E3120" w:rsidRPr="00CE585A" w:rsidRDefault="004E67A3" w:rsidP="004E67A3">
            <w:pPr>
              <w:contextualSpacing w:val="0"/>
              <w:rPr>
                <w:sz w:val="20"/>
                <w:szCs w:val="20"/>
              </w:rPr>
            </w:pPr>
            <w:r w:rsidRPr="00CE585A">
              <w:rPr>
                <w:sz w:val="20"/>
                <w:szCs w:val="20"/>
                <w:lang w:val="id-ID"/>
              </w:rPr>
              <w:t>Have done some research and development for the power path current sensor of the smart feeder hardware to improve the accuracy of the feeding action and to help develop the bussiness aspect of the company.</w:t>
            </w:r>
            <w:r w:rsidR="0087435B">
              <w:rPr>
                <w:sz w:val="20"/>
                <w:szCs w:val="20"/>
                <w:lang w:val="id-ID"/>
              </w:rPr>
              <w:t xml:space="preserve"> Developing a set of algorithms to process sensor data to extract the useful information.</w:t>
            </w:r>
          </w:p>
        </w:tc>
      </w:tr>
      <w:tr w:rsidR="00F61DF9" w:rsidRPr="00CF1A49" w:rsidTr="00F61DF9">
        <w:tc>
          <w:tcPr>
            <w:tcW w:w="9355" w:type="dxa"/>
            <w:tcMar>
              <w:top w:w="216" w:type="dxa"/>
            </w:tcMar>
          </w:tcPr>
          <w:p w:rsidR="00F61DF9" w:rsidRPr="004E67A3" w:rsidRDefault="007656C7" w:rsidP="00F61DF9">
            <w:pPr>
              <w:pStyle w:val="Heading3"/>
              <w:contextualSpacing w:val="0"/>
              <w:outlineLvl w:val="2"/>
              <w:rPr>
                <w:lang w:val="id-ID"/>
              </w:rPr>
            </w:pPr>
            <w:r>
              <w:rPr>
                <w:lang w:val="id-ID"/>
              </w:rPr>
              <w:t xml:space="preserve">february </w:t>
            </w:r>
            <w:r w:rsidR="00F61DF9" w:rsidRPr="00CF1A49">
              <w:t xml:space="preserve">– </w:t>
            </w:r>
            <w:r w:rsidR="004E67A3">
              <w:rPr>
                <w:lang w:val="id-ID"/>
              </w:rPr>
              <w:t>april 2019</w:t>
            </w:r>
          </w:p>
          <w:p w:rsidR="00F61DF9" w:rsidRPr="00CF1A49" w:rsidRDefault="004E67A3" w:rsidP="00F61DF9">
            <w:pPr>
              <w:pStyle w:val="Heading2"/>
              <w:contextualSpacing w:val="0"/>
              <w:outlineLvl w:val="1"/>
            </w:pPr>
            <w:r>
              <w:rPr>
                <w:lang w:val="id-ID"/>
              </w:rPr>
              <w:t>Engineering internship</w:t>
            </w:r>
            <w:r w:rsidR="00F61DF9" w:rsidRPr="00CF1A49">
              <w:t xml:space="preserve">, </w:t>
            </w:r>
            <w:r>
              <w:rPr>
                <w:rStyle w:val="SubtleReference"/>
                <w:lang w:val="id-ID"/>
              </w:rPr>
              <w:t>Project helion</w:t>
            </w:r>
          </w:p>
          <w:p w:rsidR="00F61DF9" w:rsidRPr="00CE585A" w:rsidRDefault="004E67A3" w:rsidP="004E67A3">
            <w:pPr>
              <w:rPr>
                <w:sz w:val="20"/>
                <w:szCs w:val="20"/>
                <w:lang w:val="id-ID"/>
              </w:rPr>
            </w:pPr>
            <w:r w:rsidRPr="00CE585A">
              <w:rPr>
                <w:sz w:val="20"/>
                <w:szCs w:val="20"/>
                <w:lang w:val="id-ID"/>
              </w:rPr>
              <w:t>Analyze and calculate the feasibility aspect of the Project Helion, the new concept of BTS (Base Transceiver Station) which is lifted using low altitude advertisement balloon.</w:t>
            </w:r>
          </w:p>
          <w:p w:rsidR="001775B4" w:rsidRDefault="001775B4" w:rsidP="004E67A3">
            <w:pPr>
              <w:rPr>
                <w:lang w:val="id-ID"/>
              </w:rPr>
            </w:pPr>
          </w:p>
          <w:p w:rsidR="001775B4" w:rsidRPr="004E67A3" w:rsidRDefault="007656C7" w:rsidP="001775B4">
            <w:pPr>
              <w:pStyle w:val="Heading3"/>
              <w:contextualSpacing w:val="0"/>
              <w:outlineLvl w:val="2"/>
              <w:rPr>
                <w:lang w:val="id-ID"/>
              </w:rPr>
            </w:pPr>
            <w:r>
              <w:rPr>
                <w:lang w:val="id-ID"/>
              </w:rPr>
              <w:t xml:space="preserve">January </w:t>
            </w:r>
            <w:r w:rsidR="001775B4" w:rsidRPr="00CF1A49">
              <w:t xml:space="preserve">– </w:t>
            </w:r>
            <w:r w:rsidR="001775B4">
              <w:rPr>
                <w:lang w:val="id-ID"/>
              </w:rPr>
              <w:t>May 2018</w:t>
            </w:r>
          </w:p>
          <w:p w:rsidR="001775B4" w:rsidRPr="00CF1A49" w:rsidRDefault="001775B4" w:rsidP="001775B4">
            <w:pPr>
              <w:pStyle w:val="Heading2"/>
              <w:contextualSpacing w:val="0"/>
              <w:outlineLvl w:val="1"/>
            </w:pPr>
            <w:r>
              <w:rPr>
                <w:lang w:val="id-ID"/>
              </w:rPr>
              <w:t>Student internship &amp; Lab. Technician</w:t>
            </w:r>
            <w:r w:rsidRPr="00CF1A49">
              <w:t xml:space="preserve">, </w:t>
            </w:r>
            <w:r>
              <w:rPr>
                <w:rStyle w:val="SubtleReference"/>
                <w:lang w:val="id-ID"/>
              </w:rPr>
              <w:t>Production House, PT. Datto Asia Teknologi</w:t>
            </w:r>
          </w:p>
          <w:p w:rsidR="001775B4" w:rsidRPr="00CE585A" w:rsidRDefault="001775B4" w:rsidP="001775B4">
            <w:pPr>
              <w:rPr>
                <w:sz w:val="20"/>
                <w:szCs w:val="20"/>
                <w:lang w:val="id-ID"/>
              </w:rPr>
            </w:pPr>
            <w:r w:rsidRPr="00CE585A">
              <w:rPr>
                <w:sz w:val="20"/>
                <w:szCs w:val="20"/>
                <w:lang w:val="id-ID"/>
              </w:rPr>
              <w:t>Evalu</w:t>
            </w:r>
            <w:r w:rsidR="005D59D5">
              <w:rPr>
                <w:sz w:val="20"/>
                <w:szCs w:val="20"/>
                <w:lang w:val="id-ID"/>
              </w:rPr>
              <w:t>at</w:t>
            </w:r>
            <w:r w:rsidRPr="00CE585A">
              <w:rPr>
                <w:sz w:val="20"/>
                <w:szCs w:val="20"/>
                <w:lang w:val="id-ID"/>
              </w:rPr>
              <w:t>ing VHF/UHF radio performances and building Software Defined Radio platform for receiving Mt. Merapi telemetry.</w:t>
            </w:r>
            <w:r w:rsidR="0087435B">
              <w:rPr>
                <w:sz w:val="20"/>
                <w:szCs w:val="20"/>
                <w:lang w:val="id-ID"/>
              </w:rPr>
              <w:t xml:space="preserve"> Processing radio telemetry signal to get the remote sensor data.</w:t>
            </w:r>
          </w:p>
          <w:p w:rsidR="001775B4" w:rsidRDefault="001775B4" w:rsidP="001775B4"/>
          <w:p w:rsidR="001775B4" w:rsidRPr="004E67A3" w:rsidRDefault="001775B4" w:rsidP="001775B4">
            <w:pPr>
              <w:pStyle w:val="Heading3"/>
              <w:contextualSpacing w:val="0"/>
              <w:outlineLvl w:val="2"/>
              <w:rPr>
                <w:lang w:val="id-ID"/>
              </w:rPr>
            </w:pPr>
            <w:r>
              <w:rPr>
                <w:lang w:val="id-ID"/>
              </w:rPr>
              <w:t>2016</w:t>
            </w:r>
          </w:p>
          <w:p w:rsidR="001775B4" w:rsidRPr="00CF1A49" w:rsidRDefault="001775B4" w:rsidP="001775B4">
            <w:pPr>
              <w:pStyle w:val="Heading2"/>
              <w:contextualSpacing w:val="0"/>
              <w:outlineLvl w:val="1"/>
            </w:pPr>
            <w:r>
              <w:rPr>
                <w:lang w:val="id-ID"/>
              </w:rPr>
              <w:t>Student Research</w:t>
            </w:r>
            <w:r w:rsidRPr="00CF1A49">
              <w:t xml:space="preserve">, </w:t>
            </w:r>
            <w:r>
              <w:rPr>
                <w:rStyle w:val="SubtleReference"/>
                <w:lang w:val="id-ID"/>
              </w:rPr>
              <w:t>Lab. Sensor and telecontrolling Systems, universitas gadjah mada</w:t>
            </w:r>
          </w:p>
          <w:p w:rsidR="001775B4" w:rsidRPr="00CE585A" w:rsidRDefault="001775B4" w:rsidP="001775B4">
            <w:pPr>
              <w:rPr>
                <w:sz w:val="20"/>
                <w:szCs w:val="20"/>
                <w:lang w:val="id-ID"/>
              </w:rPr>
            </w:pPr>
            <w:r w:rsidRPr="00CE585A">
              <w:rPr>
                <w:sz w:val="20"/>
                <w:szCs w:val="20"/>
                <w:lang w:val="id-ID"/>
              </w:rPr>
              <w:t>Join research of PT. Pindad, LAPAN, RISTEK-DIKTI, TNI-AD, and Universtas Gadjah Mada. Building a Software Defined Radio receiver to receive telemetry from RHAN-122B test rocket.</w:t>
            </w:r>
          </w:p>
          <w:p w:rsidR="00D10833" w:rsidRDefault="00D10833" w:rsidP="001775B4">
            <w:pPr>
              <w:rPr>
                <w:lang w:val="id-ID"/>
              </w:rPr>
            </w:pPr>
          </w:p>
          <w:p w:rsidR="00D10833" w:rsidRPr="004E67A3" w:rsidRDefault="00D10833" w:rsidP="00D10833">
            <w:pPr>
              <w:pStyle w:val="Heading3"/>
              <w:contextualSpacing w:val="0"/>
              <w:outlineLvl w:val="2"/>
              <w:rPr>
                <w:lang w:val="id-ID"/>
              </w:rPr>
            </w:pPr>
            <w:r>
              <w:rPr>
                <w:lang w:val="id-ID"/>
              </w:rPr>
              <w:t>2016 - Present</w:t>
            </w:r>
          </w:p>
          <w:p w:rsidR="00D10833" w:rsidRPr="00CF1A49" w:rsidRDefault="00D10833" w:rsidP="00D10833">
            <w:pPr>
              <w:pStyle w:val="Heading2"/>
              <w:contextualSpacing w:val="0"/>
              <w:outlineLvl w:val="1"/>
            </w:pPr>
            <w:r>
              <w:rPr>
                <w:lang w:val="id-ID"/>
              </w:rPr>
              <w:t>Contest operator</w:t>
            </w:r>
            <w:r w:rsidRPr="00CF1A49">
              <w:t xml:space="preserve">, </w:t>
            </w:r>
            <w:r>
              <w:rPr>
                <w:rStyle w:val="SubtleReference"/>
                <w:lang w:val="id-ID"/>
              </w:rPr>
              <w:t xml:space="preserve">ye2a – 7a2a dx contest team </w:t>
            </w:r>
          </w:p>
          <w:p w:rsidR="00D10833" w:rsidRPr="00CE585A" w:rsidRDefault="00D10833" w:rsidP="00D10833">
            <w:pPr>
              <w:rPr>
                <w:sz w:val="20"/>
                <w:szCs w:val="20"/>
                <w:lang w:val="id-ID"/>
              </w:rPr>
            </w:pPr>
            <w:r w:rsidRPr="00CE585A">
              <w:rPr>
                <w:sz w:val="20"/>
                <w:szCs w:val="20"/>
                <w:lang w:val="id-ID"/>
              </w:rPr>
              <w:t>Operator for the DX Contest activities from the YE2A – 7A2A Amateur Radio Contest Station, Purwodadi.</w:t>
            </w:r>
          </w:p>
          <w:p w:rsidR="00D10833" w:rsidRDefault="00D10833" w:rsidP="00D10833">
            <w:pPr>
              <w:rPr>
                <w:lang w:val="id-ID"/>
              </w:rPr>
            </w:pPr>
          </w:p>
          <w:p w:rsidR="00D10833" w:rsidRPr="004E67A3" w:rsidRDefault="00D10833" w:rsidP="00D10833">
            <w:pPr>
              <w:pStyle w:val="Heading3"/>
              <w:contextualSpacing w:val="0"/>
              <w:outlineLvl w:val="2"/>
              <w:rPr>
                <w:lang w:val="id-ID"/>
              </w:rPr>
            </w:pPr>
            <w:r>
              <w:rPr>
                <w:lang w:val="id-ID"/>
              </w:rPr>
              <w:t>2013 - 2018</w:t>
            </w:r>
          </w:p>
          <w:p w:rsidR="00D10833" w:rsidRPr="00CF1A49" w:rsidRDefault="00D10833" w:rsidP="00D10833">
            <w:pPr>
              <w:pStyle w:val="Heading2"/>
              <w:contextualSpacing w:val="0"/>
              <w:outlineLvl w:val="1"/>
            </w:pPr>
            <w:r>
              <w:rPr>
                <w:lang w:val="id-ID"/>
              </w:rPr>
              <w:t>Lab. Assistant</w:t>
            </w:r>
            <w:r w:rsidRPr="00CF1A49">
              <w:t xml:space="preserve">, </w:t>
            </w:r>
            <w:r>
              <w:rPr>
                <w:rStyle w:val="SubtleReference"/>
                <w:lang w:val="id-ID"/>
              </w:rPr>
              <w:t>Lab. Sensor and telecontrolling Systems, universitas gadjah mada</w:t>
            </w:r>
          </w:p>
          <w:p w:rsidR="00D10833" w:rsidRPr="00CE585A" w:rsidRDefault="00D10833" w:rsidP="00D10833">
            <w:pPr>
              <w:rPr>
                <w:sz w:val="20"/>
                <w:szCs w:val="20"/>
                <w:lang w:val="id-ID"/>
              </w:rPr>
            </w:pPr>
            <w:r w:rsidRPr="00CE585A">
              <w:rPr>
                <w:sz w:val="20"/>
                <w:szCs w:val="20"/>
                <w:lang w:val="id-ID"/>
              </w:rPr>
              <w:t xml:space="preserve">Participated to some research activities, being the chairman of the committee of the 2013 Techno Antenna Fair, and help </w:t>
            </w:r>
            <w:r w:rsidR="007656C7">
              <w:rPr>
                <w:sz w:val="20"/>
                <w:szCs w:val="20"/>
                <w:lang w:val="id-ID"/>
              </w:rPr>
              <w:t xml:space="preserve">to </w:t>
            </w:r>
            <w:r w:rsidRPr="00CE585A">
              <w:rPr>
                <w:sz w:val="20"/>
                <w:szCs w:val="20"/>
                <w:lang w:val="id-ID"/>
              </w:rPr>
              <w:t xml:space="preserve">plan the labworks activities for the student. </w:t>
            </w:r>
            <w:r w:rsidR="00920CD6">
              <w:rPr>
                <w:sz w:val="20"/>
                <w:szCs w:val="20"/>
                <w:lang w:val="id-ID"/>
              </w:rPr>
              <w:t>Mentoring the Basic Electronic and Sensor related subjects.</w:t>
            </w:r>
          </w:p>
        </w:tc>
      </w:tr>
    </w:tbl>
    <w:sdt>
      <w:sdtPr>
        <w:alias w:val="Education:"/>
        <w:tag w:val="Education:"/>
        <w:id w:val="-1908763273"/>
        <w:placeholder>
          <w:docPart w:val="365386A7A98D4C5B88FA972CD1893320"/>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82"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03"/>
      </w:tblGrid>
      <w:tr w:rsidR="001D0BF1" w:rsidRPr="00CF1A49" w:rsidTr="001775B4">
        <w:trPr>
          <w:trHeight w:val="875"/>
        </w:trPr>
        <w:tc>
          <w:tcPr>
            <w:tcW w:w="9304" w:type="dxa"/>
          </w:tcPr>
          <w:p w:rsidR="001D0BF1" w:rsidRPr="001775B4" w:rsidRDefault="001775B4" w:rsidP="001D0BF1">
            <w:pPr>
              <w:pStyle w:val="Heading3"/>
              <w:contextualSpacing w:val="0"/>
              <w:outlineLvl w:val="2"/>
              <w:rPr>
                <w:lang w:val="id-ID"/>
              </w:rPr>
            </w:pPr>
            <w:r>
              <w:rPr>
                <w:lang w:val="id-ID"/>
              </w:rPr>
              <w:t>2010 - 2017</w:t>
            </w:r>
          </w:p>
          <w:p w:rsidR="001D0BF1" w:rsidRPr="00CF1A49" w:rsidRDefault="001775B4" w:rsidP="001D0BF1">
            <w:pPr>
              <w:pStyle w:val="Heading2"/>
              <w:contextualSpacing w:val="0"/>
              <w:outlineLvl w:val="1"/>
            </w:pPr>
            <w:r>
              <w:rPr>
                <w:lang w:val="id-ID"/>
              </w:rPr>
              <w:t>Bachelor of Engineering</w:t>
            </w:r>
            <w:r w:rsidR="001D0BF1" w:rsidRPr="00CF1A49">
              <w:t xml:space="preserve">, </w:t>
            </w:r>
            <w:r>
              <w:rPr>
                <w:rStyle w:val="SubtleReference"/>
                <w:lang w:val="id-ID"/>
              </w:rPr>
              <w:t>Engineering physics, universitas gadjah mada</w:t>
            </w:r>
          </w:p>
          <w:p w:rsidR="007538DC" w:rsidRPr="00CE585A" w:rsidRDefault="001775B4" w:rsidP="001775B4">
            <w:pPr>
              <w:contextualSpacing w:val="0"/>
              <w:rPr>
                <w:sz w:val="20"/>
                <w:szCs w:val="20"/>
              </w:rPr>
            </w:pPr>
            <w:r w:rsidRPr="00CE585A">
              <w:rPr>
                <w:sz w:val="20"/>
                <w:szCs w:val="20"/>
                <w:lang w:val="id-ID"/>
              </w:rPr>
              <w:t xml:space="preserve">3,06 GPA. Final assingment: Design and Development of the Multi Mode Simultaneous Multi </w:t>
            </w:r>
            <w:r w:rsidR="00EA3D2A">
              <w:rPr>
                <w:sz w:val="20"/>
                <w:szCs w:val="20"/>
                <w:lang w:val="id-ID"/>
              </w:rPr>
              <w:t xml:space="preserve">Channel </w:t>
            </w:r>
            <w:r w:rsidRPr="00CE585A">
              <w:rPr>
                <w:sz w:val="20"/>
                <w:szCs w:val="20"/>
                <w:lang w:val="id-ID"/>
              </w:rPr>
              <w:t>Modulator based on Software Defined Radio.</w:t>
            </w:r>
          </w:p>
        </w:tc>
      </w:tr>
      <w:tr w:rsidR="00F61DF9" w:rsidRPr="00CF1A49" w:rsidTr="001775B4">
        <w:trPr>
          <w:trHeight w:val="191"/>
        </w:trPr>
        <w:tc>
          <w:tcPr>
            <w:tcW w:w="9304" w:type="dxa"/>
            <w:tcMar>
              <w:top w:w="216" w:type="dxa"/>
            </w:tcMar>
          </w:tcPr>
          <w:p w:rsidR="00F61DF9" w:rsidRDefault="00F61DF9" w:rsidP="001775B4"/>
        </w:tc>
      </w:tr>
    </w:tbl>
    <w:sdt>
      <w:sdtPr>
        <w:alias w:val="Skills:"/>
        <w:tag w:val="Skills:"/>
        <w:id w:val="-1392877668"/>
        <w:placeholder>
          <w:docPart w:val="D35B9C6922A642BBAC734583A7CC1CA8"/>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804852" w:rsidP="006E1507">
            <w:pPr>
              <w:pStyle w:val="ListBullet"/>
              <w:contextualSpacing w:val="0"/>
            </w:pPr>
            <w:r>
              <w:rPr>
                <w:lang w:val="id-ID"/>
              </w:rPr>
              <w:t>Basic physics understanding</w:t>
            </w:r>
          </w:p>
          <w:p w:rsidR="001F4E6D" w:rsidRPr="00E3284E" w:rsidRDefault="00804852" w:rsidP="00804852">
            <w:pPr>
              <w:pStyle w:val="ListBullet"/>
              <w:contextualSpacing w:val="0"/>
            </w:pPr>
            <w:r>
              <w:rPr>
                <w:lang w:val="id-ID"/>
              </w:rPr>
              <w:t>Electronics and Microcontroller</w:t>
            </w:r>
          </w:p>
          <w:p w:rsidR="00E3284E" w:rsidRPr="00E3284E" w:rsidRDefault="00E3284E" w:rsidP="00804852">
            <w:pPr>
              <w:pStyle w:val="ListBullet"/>
              <w:contextualSpacing w:val="0"/>
            </w:pPr>
            <w:r>
              <w:rPr>
                <w:lang w:val="id-ID"/>
              </w:rPr>
              <w:t>Basic signal processing</w:t>
            </w:r>
          </w:p>
          <w:p w:rsidR="00E3284E" w:rsidRPr="00B75352" w:rsidRDefault="00E3284E" w:rsidP="00804852">
            <w:pPr>
              <w:pStyle w:val="ListBullet"/>
              <w:contextualSpacing w:val="0"/>
            </w:pPr>
            <w:r>
              <w:rPr>
                <w:lang w:val="id-ID"/>
              </w:rPr>
              <w:t>Telemetry</w:t>
            </w:r>
          </w:p>
          <w:p w:rsidR="00B75352" w:rsidRPr="006E1507" w:rsidRDefault="00B75352" w:rsidP="00B75352">
            <w:pPr>
              <w:pStyle w:val="ListBullet"/>
            </w:pPr>
            <w:r>
              <w:rPr>
                <w:lang w:val="id-ID"/>
              </w:rPr>
              <w:t>Engineering troubleshooting</w:t>
            </w:r>
          </w:p>
        </w:tc>
        <w:tc>
          <w:tcPr>
            <w:tcW w:w="4675" w:type="dxa"/>
            <w:tcMar>
              <w:left w:w="360" w:type="dxa"/>
            </w:tcMar>
          </w:tcPr>
          <w:p w:rsidR="001E3120" w:rsidRPr="006E1507" w:rsidRDefault="001E3120" w:rsidP="00B75352">
            <w:pPr>
              <w:pStyle w:val="ListBullet"/>
              <w:numPr>
                <w:ilvl w:val="0"/>
                <w:numId w:val="0"/>
              </w:numPr>
              <w:ind w:left="360"/>
            </w:pPr>
          </w:p>
        </w:tc>
      </w:tr>
    </w:tbl>
    <w:sdt>
      <w:sdtPr>
        <w:alias w:val="Activities:"/>
        <w:tag w:val="Activities:"/>
        <w:id w:val="1223332893"/>
        <w:placeholder>
          <w:docPart w:val="534A5A40A9064AA08F7F876C68790B2D"/>
        </w:placeholder>
        <w:temporary/>
        <w:showingPlcHdr/>
        <w15:appearance w15:val="hidden"/>
      </w:sdtPr>
      <w:sdtEndPr/>
      <w:sdtContent>
        <w:p w:rsidR="00B51D1B" w:rsidRDefault="0062312F" w:rsidP="00B75352">
          <w:pPr>
            <w:pStyle w:val="Heading1"/>
          </w:pPr>
          <w:r w:rsidRPr="00CF1A49">
            <w:t>Activities</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B75352" w:rsidRPr="00CF1A49" w:rsidTr="00D71385">
        <w:tc>
          <w:tcPr>
            <w:tcW w:w="9355" w:type="dxa"/>
          </w:tcPr>
          <w:p w:rsidR="00B75352" w:rsidRPr="004E67A3" w:rsidRDefault="00B75352" w:rsidP="00D71385">
            <w:pPr>
              <w:pStyle w:val="Heading3"/>
              <w:contextualSpacing w:val="0"/>
              <w:outlineLvl w:val="2"/>
              <w:rPr>
                <w:lang w:val="id-ID"/>
              </w:rPr>
            </w:pPr>
            <w:r>
              <w:rPr>
                <w:lang w:val="id-ID"/>
              </w:rPr>
              <w:t>July 2019 - present</w:t>
            </w:r>
          </w:p>
          <w:p w:rsidR="00B75352" w:rsidRPr="00CF1A49" w:rsidRDefault="00B75352" w:rsidP="00D71385">
            <w:pPr>
              <w:pStyle w:val="Heading2"/>
              <w:contextualSpacing w:val="0"/>
              <w:outlineLvl w:val="1"/>
            </w:pPr>
            <w:r>
              <w:rPr>
                <w:lang w:val="id-ID"/>
              </w:rPr>
              <w:t>Efishery touring and outdoor activities</w:t>
            </w:r>
          </w:p>
          <w:p w:rsidR="00B75352" w:rsidRPr="00CE585A" w:rsidRDefault="00B75352" w:rsidP="00D71385">
            <w:pPr>
              <w:contextualSpacing w:val="0"/>
              <w:rPr>
                <w:sz w:val="20"/>
                <w:szCs w:val="20"/>
              </w:rPr>
            </w:pPr>
            <w:r>
              <w:rPr>
                <w:sz w:val="20"/>
                <w:szCs w:val="20"/>
                <w:lang w:val="id-ID"/>
              </w:rPr>
              <w:t>Participate on touring and outdoor activities from PT. Multidaya Teknologi Nusantara (eFishery) touring and outdoor activity club. Have done touring to Situ Cisanti, Pangalengan, and Pantai Sancang (Garut).</w:t>
            </w:r>
          </w:p>
        </w:tc>
      </w:tr>
      <w:tr w:rsidR="00B75352" w:rsidRPr="00CF1A49" w:rsidTr="00D71385">
        <w:tc>
          <w:tcPr>
            <w:tcW w:w="9355" w:type="dxa"/>
            <w:tcMar>
              <w:top w:w="216" w:type="dxa"/>
            </w:tcMar>
          </w:tcPr>
          <w:p w:rsidR="00B75352" w:rsidRPr="004E67A3" w:rsidRDefault="00B75352" w:rsidP="00D71385">
            <w:pPr>
              <w:pStyle w:val="Heading3"/>
              <w:contextualSpacing w:val="0"/>
              <w:outlineLvl w:val="2"/>
              <w:rPr>
                <w:lang w:val="id-ID"/>
              </w:rPr>
            </w:pPr>
            <w:r>
              <w:rPr>
                <w:lang w:val="id-ID"/>
              </w:rPr>
              <w:t>2014 - present</w:t>
            </w:r>
          </w:p>
          <w:p w:rsidR="00B75352" w:rsidRPr="00CF1A49" w:rsidRDefault="00B75352" w:rsidP="00D71385">
            <w:pPr>
              <w:pStyle w:val="Heading2"/>
              <w:contextualSpacing w:val="0"/>
              <w:outlineLvl w:val="1"/>
            </w:pPr>
            <w:r>
              <w:rPr>
                <w:lang w:val="id-ID"/>
              </w:rPr>
              <w:t>Amateur radio activity</w:t>
            </w:r>
          </w:p>
          <w:p w:rsidR="00B75352" w:rsidRPr="00CE585A" w:rsidRDefault="00B75352" w:rsidP="00D71385">
            <w:pPr>
              <w:rPr>
                <w:sz w:val="20"/>
                <w:szCs w:val="20"/>
                <w:lang w:val="id-ID"/>
              </w:rPr>
            </w:pPr>
            <w:r>
              <w:rPr>
                <w:sz w:val="20"/>
                <w:szCs w:val="20"/>
                <w:lang w:val="id-ID"/>
              </w:rPr>
              <w:t>Contacting amateur radio around the world using a amateur radio station &amp; equipment. Join the ORARI LOKAL Tangerang Selatan since 2014.</w:t>
            </w:r>
          </w:p>
          <w:p w:rsidR="00B75352" w:rsidRDefault="00B75352" w:rsidP="00D71385">
            <w:pPr>
              <w:rPr>
                <w:lang w:val="id-ID"/>
              </w:rPr>
            </w:pPr>
          </w:p>
          <w:p w:rsidR="00064E10" w:rsidRPr="004E67A3" w:rsidRDefault="00064E10" w:rsidP="00064E10">
            <w:pPr>
              <w:pStyle w:val="Heading3"/>
              <w:contextualSpacing w:val="0"/>
              <w:outlineLvl w:val="2"/>
              <w:rPr>
                <w:lang w:val="id-ID"/>
              </w:rPr>
            </w:pPr>
            <w:r>
              <w:rPr>
                <w:lang w:val="id-ID"/>
              </w:rPr>
              <w:t>2016 - PRESENT</w:t>
            </w:r>
          </w:p>
          <w:p w:rsidR="00064E10" w:rsidRPr="00CF1A49" w:rsidRDefault="00064E10" w:rsidP="00064E10">
            <w:pPr>
              <w:pStyle w:val="Heading2"/>
              <w:contextualSpacing w:val="0"/>
              <w:outlineLvl w:val="1"/>
            </w:pPr>
            <w:r>
              <w:rPr>
                <w:lang w:val="id-ID"/>
              </w:rPr>
              <w:t>AMATEUR RADIO DX CONTESTING</w:t>
            </w:r>
          </w:p>
          <w:p w:rsidR="00064E10" w:rsidRPr="00CE585A" w:rsidRDefault="00064E10" w:rsidP="00064E10">
            <w:pPr>
              <w:rPr>
                <w:sz w:val="20"/>
                <w:szCs w:val="20"/>
                <w:lang w:val="id-ID"/>
              </w:rPr>
            </w:pPr>
            <w:r>
              <w:rPr>
                <w:sz w:val="20"/>
                <w:szCs w:val="20"/>
                <w:lang w:val="id-ID"/>
              </w:rPr>
              <w:t>Have done contesting and achieved some winner titles for the activities of DX Contest since 2016. The goal of the contest was to contact as many amateur radio station around the world as possible using the time period that provided. Already winning many plaques and break some records.</w:t>
            </w:r>
          </w:p>
          <w:p w:rsidR="00064E10" w:rsidRDefault="00064E10" w:rsidP="00D71385">
            <w:pPr>
              <w:rPr>
                <w:sz w:val="20"/>
                <w:szCs w:val="20"/>
                <w:lang w:val="id-ID"/>
              </w:rPr>
            </w:pPr>
          </w:p>
          <w:p w:rsidR="00064E10" w:rsidRPr="004E67A3" w:rsidRDefault="00064E10" w:rsidP="00064E10">
            <w:pPr>
              <w:pStyle w:val="Heading3"/>
              <w:contextualSpacing w:val="0"/>
              <w:outlineLvl w:val="2"/>
              <w:rPr>
                <w:lang w:val="id-ID"/>
              </w:rPr>
            </w:pPr>
            <w:r>
              <w:rPr>
                <w:lang w:val="id-ID"/>
              </w:rPr>
              <w:t>2013</w:t>
            </w:r>
          </w:p>
          <w:p w:rsidR="00064E10" w:rsidRPr="00CF1A49" w:rsidRDefault="00064E10" w:rsidP="00064E10">
            <w:pPr>
              <w:pStyle w:val="Heading2"/>
              <w:contextualSpacing w:val="0"/>
              <w:outlineLvl w:val="1"/>
            </w:pPr>
            <w:r>
              <w:rPr>
                <w:lang w:val="id-ID"/>
              </w:rPr>
              <w:t xml:space="preserve">CHAIRMAN OF THE COMMITTEE, </w:t>
            </w:r>
            <w:r>
              <w:rPr>
                <w:rStyle w:val="SubtleReference"/>
                <w:lang w:val="id-ID"/>
              </w:rPr>
              <w:t>Techno Antenna fair 2013</w:t>
            </w:r>
          </w:p>
          <w:p w:rsidR="00064E10" w:rsidRPr="00CE585A" w:rsidRDefault="00064E10" w:rsidP="00064E10">
            <w:pPr>
              <w:rPr>
                <w:sz w:val="20"/>
                <w:szCs w:val="20"/>
                <w:lang w:val="id-ID"/>
              </w:rPr>
            </w:pPr>
            <w:r>
              <w:rPr>
                <w:sz w:val="20"/>
                <w:szCs w:val="20"/>
                <w:lang w:val="id-ID"/>
              </w:rPr>
              <w:t>Coordinating of the executing committe of the Techno Antenna Fair 2013 event. Being on of the best Techno Antenna Fair event ever held.</w:t>
            </w:r>
          </w:p>
          <w:p w:rsidR="00064E10" w:rsidRDefault="00064E10" w:rsidP="00D71385">
            <w:pPr>
              <w:rPr>
                <w:sz w:val="20"/>
                <w:szCs w:val="20"/>
                <w:lang w:val="id-ID"/>
              </w:rPr>
            </w:pPr>
          </w:p>
          <w:p w:rsidR="00064E10" w:rsidRPr="004E67A3" w:rsidRDefault="00064E10" w:rsidP="00064E10">
            <w:pPr>
              <w:pStyle w:val="Heading3"/>
              <w:contextualSpacing w:val="0"/>
              <w:outlineLvl w:val="2"/>
              <w:rPr>
                <w:lang w:val="id-ID"/>
              </w:rPr>
            </w:pPr>
            <w:r>
              <w:rPr>
                <w:lang w:val="id-ID"/>
              </w:rPr>
              <w:t>2012 - 2013</w:t>
            </w:r>
          </w:p>
          <w:p w:rsidR="00064E10" w:rsidRPr="00CF1A49" w:rsidRDefault="00064E10" w:rsidP="00064E10">
            <w:pPr>
              <w:pStyle w:val="Heading2"/>
              <w:contextualSpacing w:val="0"/>
              <w:outlineLvl w:val="1"/>
            </w:pPr>
            <w:r>
              <w:rPr>
                <w:lang w:val="id-ID"/>
              </w:rPr>
              <w:t xml:space="preserve">Coordinator, </w:t>
            </w:r>
            <w:r>
              <w:rPr>
                <w:rStyle w:val="SubtleReference"/>
                <w:lang w:val="id-ID"/>
              </w:rPr>
              <w:t>telemetry study group, Lab. Sensor and telecontrolling systems</w:t>
            </w:r>
          </w:p>
          <w:p w:rsidR="00064E10" w:rsidRPr="00CE585A" w:rsidRDefault="00064E10" w:rsidP="00064E10">
            <w:pPr>
              <w:rPr>
                <w:sz w:val="20"/>
                <w:szCs w:val="20"/>
                <w:lang w:val="id-ID"/>
              </w:rPr>
            </w:pPr>
            <w:r>
              <w:rPr>
                <w:sz w:val="20"/>
                <w:szCs w:val="20"/>
                <w:lang w:val="id-ID"/>
              </w:rPr>
              <w:t>Coordinating of the study group members to participate to routine research and some events.</w:t>
            </w:r>
          </w:p>
          <w:p w:rsidR="00B75352" w:rsidRPr="00CE585A" w:rsidRDefault="00B75352" w:rsidP="00D71385">
            <w:pPr>
              <w:rPr>
                <w:sz w:val="20"/>
                <w:szCs w:val="20"/>
                <w:lang w:val="id-ID"/>
              </w:rPr>
            </w:pPr>
            <w:r w:rsidRPr="00CE585A">
              <w:rPr>
                <w:sz w:val="20"/>
                <w:szCs w:val="20"/>
                <w:lang w:val="id-ID"/>
              </w:rPr>
              <w:t xml:space="preserve"> </w:t>
            </w:r>
          </w:p>
        </w:tc>
      </w:tr>
    </w:tbl>
    <w:p w:rsidR="00B75352" w:rsidRPr="006E1507" w:rsidRDefault="00B75352" w:rsidP="00B75352">
      <w:pPr>
        <w:pStyle w:val="ListBullet"/>
        <w:numPr>
          <w:ilvl w:val="0"/>
          <w:numId w:val="0"/>
        </w:numPr>
      </w:pPr>
    </w:p>
    <w:sectPr w:rsidR="00B75352"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275" w:rsidRDefault="00B46275" w:rsidP="0068194B">
      <w:r>
        <w:separator/>
      </w:r>
    </w:p>
    <w:p w:rsidR="00B46275" w:rsidRDefault="00B46275"/>
    <w:p w:rsidR="00B46275" w:rsidRDefault="00B46275"/>
  </w:endnote>
  <w:endnote w:type="continuationSeparator" w:id="0">
    <w:p w:rsidR="00B46275" w:rsidRDefault="00B46275" w:rsidP="0068194B">
      <w:r>
        <w:continuationSeparator/>
      </w:r>
    </w:p>
    <w:p w:rsidR="00B46275" w:rsidRDefault="00B46275"/>
    <w:p w:rsidR="00B46275" w:rsidRDefault="00B4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A13C39">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275" w:rsidRDefault="00B46275" w:rsidP="0068194B">
      <w:r>
        <w:separator/>
      </w:r>
    </w:p>
    <w:p w:rsidR="00B46275" w:rsidRDefault="00B46275"/>
    <w:p w:rsidR="00B46275" w:rsidRDefault="00B46275"/>
  </w:footnote>
  <w:footnote w:type="continuationSeparator" w:id="0">
    <w:p w:rsidR="00B46275" w:rsidRDefault="00B46275" w:rsidP="0068194B">
      <w:r>
        <w:continuationSeparator/>
      </w:r>
    </w:p>
    <w:p w:rsidR="00B46275" w:rsidRDefault="00B46275"/>
    <w:p w:rsidR="00B46275" w:rsidRDefault="00B462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lang w:val="id-ID" w:eastAsia="id-ID"/>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FF1244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A3"/>
    <w:rsid w:val="000001EF"/>
    <w:rsid w:val="00007322"/>
    <w:rsid w:val="00007728"/>
    <w:rsid w:val="00024584"/>
    <w:rsid w:val="00024730"/>
    <w:rsid w:val="00055E95"/>
    <w:rsid w:val="00064E10"/>
    <w:rsid w:val="0007021F"/>
    <w:rsid w:val="000803A8"/>
    <w:rsid w:val="00082128"/>
    <w:rsid w:val="000B2BA5"/>
    <w:rsid w:val="000D190D"/>
    <w:rsid w:val="000F2F8C"/>
    <w:rsid w:val="0010006E"/>
    <w:rsid w:val="001045A8"/>
    <w:rsid w:val="00114A91"/>
    <w:rsid w:val="001427E1"/>
    <w:rsid w:val="00163668"/>
    <w:rsid w:val="00171566"/>
    <w:rsid w:val="00174676"/>
    <w:rsid w:val="001755A8"/>
    <w:rsid w:val="001775B4"/>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4840"/>
    <w:rsid w:val="00336056"/>
    <w:rsid w:val="003544E1"/>
    <w:rsid w:val="00366398"/>
    <w:rsid w:val="003A0632"/>
    <w:rsid w:val="003A30E5"/>
    <w:rsid w:val="003A6ADF"/>
    <w:rsid w:val="003B5928"/>
    <w:rsid w:val="003C15DD"/>
    <w:rsid w:val="003C5432"/>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67A3"/>
    <w:rsid w:val="00510392"/>
    <w:rsid w:val="00513E2A"/>
    <w:rsid w:val="00566A35"/>
    <w:rsid w:val="0056701E"/>
    <w:rsid w:val="005740D7"/>
    <w:rsid w:val="005A0F26"/>
    <w:rsid w:val="005A1B10"/>
    <w:rsid w:val="005A6850"/>
    <w:rsid w:val="005B1B1B"/>
    <w:rsid w:val="005C5932"/>
    <w:rsid w:val="005D3CA7"/>
    <w:rsid w:val="005D4CC1"/>
    <w:rsid w:val="005D59D5"/>
    <w:rsid w:val="005F4B91"/>
    <w:rsid w:val="005F55D2"/>
    <w:rsid w:val="0062312F"/>
    <w:rsid w:val="00625F2C"/>
    <w:rsid w:val="00641A2A"/>
    <w:rsid w:val="006618E9"/>
    <w:rsid w:val="0068194B"/>
    <w:rsid w:val="00692703"/>
    <w:rsid w:val="006A1962"/>
    <w:rsid w:val="006B5D48"/>
    <w:rsid w:val="006B7D7B"/>
    <w:rsid w:val="006C1A5E"/>
    <w:rsid w:val="006E1507"/>
    <w:rsid w:val="006F3C34"/>
    <w:rsid w:val="00712D8B"/>
    <w:rsid w:val="007170F2"/>
    <w:rsid w:val="007273B7"/>
    <w:rsid w:val="00733E0A"/>
    <w:rsid w:val="0074403D"/>
    <w:rsid w:val="00746D44"/>
    <w:rsid w:val="007538DC"/>
    <w:rsid w:val="00757803"/>
    <w:rsid w:val="007656C7"/>
    <w:rsid w:val="0079206B"/>
    <w:rsid w:val="00796076"/>
    <w:rsid w:val="007C0566"/>
    <w:rsid w:val="007C606B"/>
    <w:rsid w:val="007E6A61"/>
    <w:rsid w:val="00801140"/>
    <w:rsid w:val="00803404"/>
    <w:rsid w:val="00804852"/>
    <w:rsid w:val="00834955"/>
    <w:rsid w:val="00855B59"/>
    <w:rsid w:val="00860461"/>
    <w:rsid w:val="0086487C"/>
    <w:rsid w:val="00870B20"/>
    <w:rsid w:val="0087435B"/>
    <w:rsid w:val="008829F8"/>
    <w:rsid w:val="00885897"/>
    <w:rsid w:val="008A6538"/>
    <w:rsid w:val="008C7056"/>
    <w:rsid w:val="008F3B14"/>
    <w:rsid w:val="00901899"/>
    <w:rsid w:val="0090344B"/>
    <w:rsid w:val="00905715"/>
    <w:rsid w:val="0091321E"/>
    <w:rsid w:val="00913946"/>
    <w:rsid w:val="00920CD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3C39"/>
    <w:rsid w:val="00A14534"/>
    <w:rsid w:val="00A16DAA"/>
    <w:rsid w:val="00A24162"/>
    <w:rsid w:val="00A25023"/>
    <w:rsid w:val="00A270EA"/>
    <w:rsid w:val="00A27FE3"/>
    <w:rsid w:val="00A34BA2"/>
    <w:rsid w:val="00A36F27"/>
    <w:rsid w:val="00A42E32"/>
    <w:rsid w:val="00A46E63"/>
    <w:rsid w:val="00A51DC5"/>
    <w:rsid w:val="00A53DE1"/>
    <w:rsid w:val="00A615E1"/>
    <w:rsid w:val="00A755E8"/>
    <w:rsid w:val="00A9125F"/>
    <w:rsid w:val="00A93A5D"/>
    <w:rsid w:val="00AB32F8"/>
    <w:rsid w:val="00AB610B"/>
    <w:rsid w:val="00AD360E"/>
    <w:rsid w:val="00AD40FB"/>
    <w:rsid w:val="00AD782D"/>
    <w:rsid w:val="00AE7650"/>
    <w:rsid w:val="00B10EBE"/>
    <w:rsid w:val="00B236F1"/>
    <w:rsid w:val="00B46275"/>
    <w:rsid w:val="00B50F99"/>
    <w:rsid w:val="00B51D1B"/>
    <w:rsid w:val="00B540F4"/>
    <w:rsid w:val="00B60FD0"/>
    <w:rsid w:val="00B622DF"/>
    <w:rsid w:val="00B6332A"/>
    <w:rsid w:val="00B74561"/>
    <w:rsid w:val="00B75352"/>
    <w:rsid w:val="00B81760"/>
    <w:rsid w:val="00B8494C"/>
    <w:rsid w:val="00B90DD0"/>
    <w:rsid w:val="00BA1546"/>
    <w:rsid w:val="00BB4E51"/>
    <w:rsid w:val="00BD431F"/>
    <w:rsid w:val="00BE423E"/>
    <w:rsid w:val="00BF61AC"/>
    <w:rsid w:val="00C21A5A"/>
    <w:rsid w:val="00C47FA6"/>
    <w:rsid w:val="00C57FC6"/>
    <w:rsid w:val="00C66A7D"/>
    <w:rsid w:val="00C779DA"/>
    <w:rsid w:val="00C814F7"/>
    <w:rsid w:val="00CA4B4D"/>
    <w:rsid w:val="00CB35C3"/>
    <w:rsid w:val="00CD323D"/>
    <w:rsid w:val="00CE4030"/>
    <w:rsid w:val="00CE585A"/>
    <w:rsid w:val="00CE64B3"/>
    <w:rsid w:val="00CF1A49"/>
    <w:rsid w:val="00D0630C"/>
    <w:rsid w:val="00D10833"/>
    <w:rsid w:val="00D243A9"/>
    <w:rsid w:val="00D305E5"/>
    <w:rsid w:val="00D37CD3"/>
    <w:rsid w:val="00D66A52"/>
    <w:rsid w:val="00D66EFA"/>
    <w:rsid w:val="00D72A2D"/>
    <w:rsid w:val="00D9521A"/>
    <w:rsid w:val="00DA3914"/>
    <w:rsid w:val="00DA59AA"/>
    <w:rsid w:val="00DB6915"/>
    <w:rsid w:val="00DB7E1E"/>
    <w:rsid w:val="00DC1B78"/>
    <w:rsid w:val="00DC2A2F"/>
    <w:rsid w:val="00DC3EDA"/>
    <w:rsid w:val="00DC600B"/>
    <w:rsid w:val="00DE0FAA"/>
    <w:rsid w:val="00DE136D"/>
    <w:rsid w:val="00DE6534"/>
    <w:rsid w:val="00DF4D6C"/>
    <w:rsid w:val="00E01923"/>
    <w:rsid w:val="00E14498"/>
    <w:rsid w:val="00E2397A"/>
    <w:rsid w:val="00E254DB"/>
    <w:rsid w:val="00E300FC"/>
    <w:rsid w:val="00E3284E"/>
    <w:rsid w:val="00E362DB"/>
    <w:rsid w:val="00E5632B"/>
    <w:rsid w:val="00E70240"/>
    <w:rsid w:val="00E71E6B"/>
    <w:rsid w:val="00E81CC5"/>
    <w:rsid w:val="00E85A87"/>
    <w:rsid w:val="00E85B4A"/>
    <w:rsid w:val="00E9528E"/>
    <w:rsid w:val="00EA3D2A"/>
    <w:rsid w:val="00EA5099"/>
    <w:rsid w:val="00EC1351"/>
    <w:rsid w:val="00EC4CBF"/>
    <w:rsid w:val="00EE2CA8"/>
    <w:rsid w:val="00EF17E8"/>
    <w:rsid w:val="00EF51D9"/>
    <w:rsid w:val="00F05266"/>
    <w:rsid w:val="00F130DD"/>
    <w:rsid w:val="00F24884"/>
    <w:rsid w:val="00F476C4"/>
    <w:rsid w:val="00F61DF9"/>
    <w:rsid w:val="00F77976"/>
    <w:rsid w:val="00F81960"/>
    <w:rsid w:val="00F8769D"/>
    <w:rsid w:val="00F9350C"/>
    <w:rsid w:val="00F94EB5"/>
    <w:rsid w:val="00F9624D"/>
    <w:rsid w:val="00FB31C1"/>
    <w:rsid w:val="00FB58F2"/>
    <w:rsid w:val="00FC6AEA"/>
    <w:rsid w:val="00FD1ED4"/>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9C9C06-C1BD-4666-8B69-D3EA913D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User\Desktop\www.handiko.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5728821BDE48C588AE52F6177128C5"/>
        <w:category>
          <w:name w:val="General"/>
          <w:gallery w:val="placeholder"/>
        </w:category>
        <w:types>
          <w:type w:val="bbPlcHdr"/>
        </w:types>
        <w:behaviors>
          <w:behavior w:val="content"/>
        </w:behaviors>
        <w:guid w:val="{BD5E17C8-3B7C-40CD-9520-6F773B7399C2}"/>
      </w:docPartPr>
      <w:docPartBody>
        <w:p w:rsidR="004D2D37" w:rsidRDefault="00B93F42">
          <w:pPr>
            <w:pStyle w:val="855728821BDE48C588AE52F6177128C5"/>
          </w:pPr>
          <w:r w:rsidRPr="00CF1A49">
            <w:t>·</w:t>
          </w:r>
        </w:p>
      </w:docPartBody>
    </w:docPart>
    <w:docPart>
      <w:docPartPr>
        <w:name w:val="8BD4A0FF2A264EFFAAF224B91CDE64F5"/>
        <w:category>
          <w:name w:val="General"/>
          <w:gallery w:val="placeholder"/>
        </w:category>
        <w:types>
          <w:type w:val="bbPlcHdr"/>
        </w:types>
        <w:behaviors>
          <w:behavior w:val="content"/>
        </w:behaviors>
        <w:guid w:val="{54B5EC9C-3138-4030-A4DA-903FB7B8D30E}"/>
      </w:docPartPr>
      <w:docPartBody>
        <w:p w:rsidR="004D2D37" w:rsidRDefault="00B93F42">
          <w:pPr>
            <w:pStyle w:val="8BD4A0FF2A264EFFAAF224B91CDE64F5"/>
          </w:pPr>
          <w:r w:rsidRPr="00CF1A49">
            <w:t>·</w:t>
          </w:r>
        </w:p>
      </w:docPartBody>
    </w:docPart>
    <w:docPart>
      <w:docPartPr>
        <w:name w:val="47573A952EBF4B46AD3A4F71EECF591C"/>
        <w:category>
          <w:name w:val="General"/>
          <w:gallery w:val="placeholder"/>
        </w:category>
        <w:types>
          <w:type w:val="bbPlcHdr"/>
        </w:types>
        <w:behaviors>
          <w:behavior w:val="content"/>
        </w:behaviors>
        <w:guid w:val="{979ABB4F-FEC3-4E38-8F7E-222319D30354}"/>
      </w:docPartPr>
      <w:docPartBody>
        <w:p w:rsidR="004D2D37" w:rsidRDefault="00B93F42">
          <w:pPr>
            <w:pStyle w:val="47573A952EBF4B46AD3A4F71EECF591C"/>
          </w:pPr>
          <w:r w:rsidRPr="00CF1A49">
            <w:t>Experience</w:t>
          </w:r>
        </w:p>
      </w:docPartBody>
    </w:docPart>
    <w:docPart>
      <w:docPartPr>
        <w:name w:val="365386A7A98D4C5B88FA972CD1893320"/>
        <w:category>
          <w:name w:val="General"/>
          <w:gallery w:val="placeholder"/>
        </w:category>
        <w:types>
          <w:type w:val="bbPlcHdr"/>
        </w:types>
        <w:behaviors>
          <w:behavior w:val="content"/>
        </w:behaviors>
        <w:guid w:val="{64111FBD-3AF9-4E50-91F5-66544B8BF315}"/>
      </w:docPartPr>
      <w:docPartBody>
        <w:p w:rsidR="004D2D37" w:rsidRDefault="00B93F42">
          <w:pPr>
            <w:pStyle w:val="365386A7A98D4C5B88FA972CD1893320"/>
          </w:pPr>
          <w:r w:rsidRPr="00CF1A49">
            <w:t>Education</w:t>
          </w:r>
        </w:p>
      </w:docPartBody>
    </w:docPart>
    <w:docPart>
      <w:docPartPr>
        <w:name w:val="D35B9C6922A642BBAC734583A7CC1CA8"/>
        <w:category>
          <w:name w:val="General"/>
          <w:gallery w:val="placeholder"/>
        </w:category>
        <w:types>
          <w:type w:val="bbPlcHdr"/>
        </w:types>
        <w:behaviors>
          <w:behavior w:val="content"/>
        </w:behaviors>
        <w:guid w:val="{6A4375BB-EEDA-487A-ABB7-CF2C0FE492D9}"/>
      </w:docPartPr>
      <w:docPartBody>
        <w:p w:rsidR="004D2D37" w:rsidRDefault="00B93F42">
          <w:pPr>
            <w:pStyle w:val="D35B9C6922A642BBAC734583A7CC1CA8"/>
          </w:pPr>
          <w:r w:rsidRPr="00CF1A49">
            <w:t>Skills</w:t>
          </w:r>
        </w:p>
      </w:docPartBody>
    </w:docPart>
    <w:docPart>
      <w:docPartPr>
        <w:name w:val="534A5A40A9064AA08F7F876C68790B2D"/>
        <w:category>
          <w:name w:val="General"/>
          <w:gallery w:val="placeholder"/>
        </w:category>
        <w:types>
          <w:type w:val="bbPlcHdr"/>
        </w:types>
        <w:behaviors>
          <w:behavior w:val="content"/>
        </w:behaviors>
        <w:guid w:val="{04204FE4-F35F-4BB1-AF99-CA0FE38EA497}"/>
      </w:docPartPr>
      <w:docPartBody>
        <w:p w:rsidR="004D2D37" w:rsidRDefault="00B93F42">
          <w:pPr>
            <w:pStyle w:val="534A5A40A9064AA08F7F876C68790B2D"/>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42"/>
    <w:rsid w:val="0006212D"/>
    <w:rsid w:val="00225BD2"/>
    <w:rsid w:val="004D2D37"/>
    <w:rsid w:val="00B93F42"/>
    <w:rsid w:val="00CE72BA"/>
    <w:rsid w:val="00DB6D86"/>
    <w:rsid w:val="00FC00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2F417EB7834B249C63E9F877049F4F">
    <w:name w:val="D92F417EB7834B249C63E9F877049F4F"/>
  </w:style>
  <w:style w:type="character" w:styleId="IntenseEmphasis">
    <w:name w:val="Intense Emphasis"/>
    <w:basedOn w:val="DefaultParagraphFont"/>
    <w:uiPriority w:val="2"/>
    <w:rPr>
      <w:b/>
      <w:iCs/>
      <w:color w:val="262626" w:themeColor="text1" w:themeTint="D9"/>
    </w:rPr>
  </w:style>
  <w:style w:type="paragraph" w:customStyle="1" w:styleId="E04A23982ABE43A2B488A55B3FE8DAD1">
    <w:name w:val="E04A23982ABE43A2B488A55B3FE8DAD1"/>
  </w:style>
  <w:style w:type="paragraph" w:customStyle="1" w:styleId="FB7C2ACD1DD346578FF69975C82A6C1D">
    <w:name w:val="FB7C2ACD1DD346578FF69975C82A6C1D"/>
  </w:style>
  <w:style w:type="paragraph" w:customStyle="1" w:styleId="F0B421CFF78F414690351B8D30C2ABCF">
    <w:name w:val="F0B421CFF78F414690351B8D30C2ABCF"/>
  </w:style>
  <w:style w:type="paragraph" w:customStyle="1" w:styleId="F9E98C08FDB44D0D8CA1A962D350EDB0">
    <w:name w:val="F9E98C08FDB44D0D8CA1A962D350EDB0"/>
  </w:style>
  <w:style w:type="paragraph" w:customStyle="1" w:styleId="F2125E742B57430D995B9DFCE4E48B99">
    <w:name w:val="F2125E742B57430D995B9DFCE4E48B99"/>
  </w:style>
  <w:style w:type="paragraph" w:customStyle="1" w:styleId="855728821BDE48C588AE52F6177128C5">
    <w:name w:val="855728821BDE48C588AE52F6177128C5"/>
  </w:style>
  <w:style w:type="paragraph" w:customStyle="1" w:styleId="7BE08263A1594300BB463C518C6AE60B">
    <w:name w:val="7BE08263A1594300BB463C518C6AE60B"/>
  </w:style>
  <w:style w:type="paragraph" w:customStyle="1" w:styleId="8BD4A0FF2A264EFFAAF224B91CDE64F5">
    <w:name w:val="8BD4A0FF2A264EFFAAF224B91CDE64F5"/>
  </w:style>
  <w:style w:type="paragraph" w:customStyle="1" w:styleId="676C4C43924E4E508E535D4E0EF9BE2E">
    <w:name w:val="676C4C43924E4E508E535D4E0EF9BE2E"/>
  </w:style>
  <w:style w:type="paragraph" w:customStyle="1" w:styleId="7FB2432C8AFB4280A6CA880F72A4690B">
    <w:name w:val="7FB2432C8AFB4280A6CA880F72A4690B"/>
  </w:style>
  <w:style w:type="paragraph" w:customStyle="1" w:styleId="47573A952EBF4B46AD3A4F71EECF591C">
    <w:name w:val="47573A952EBF4B46AD3A4F71EECF591C"/>
  </w:style>
  <w:style w:type="paragraph" w:customStyle="1" w:styleId="717FA7C7B76844B189F48B4125BDD185">
    <w:name w:val="717FA7C7B76844B189F48B4125BDD185"/>
  </w:style>
  <w:style w:type="paragraph" w:customStyle="1" w:styleId="009D6D6C747747669416119831C0F0D0">
    <w:name w:val="009D6D6C747747669416119831C0F0D0"/>
  </w:style>
  <w:style w:type="paragraph" w:customStyle="1" w:styleId="8A5802C9A7D44D8186B7F355CFBB32D7">
    <w:name w:val="8A5802C9A7D44D8186B7F355CFBB32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831A0B471B7249BA906A3156086AF232">
    <w:name w:val="831A0B471B7249BA906A3156086AF232"/>
  </w:style>
  <w:style w:type="paragraph" w:customStyle="1" w:styleId="0644A8FB321045948AD0B42FAA695096">
    <w:name w:val="0644A8FB321045948AD0B42FAA695096"/>
  </w:style>
  <w:style w:type="paragraph" w:customStyle="1" w:styleId="337CA5AB77834655B4F036B51FDE7DAD">
    <w:name w:val="337CA5AB77834655B4F036B51FDE7DAD"/>
  </w:style>
  <w:style w:type="paragraph" w:customStyle="1" w:styleId="23CC9D427B024B0CAFE612492255ED32">
    <w:name w:val="23CC9D427B024B0CAFE612492255ED32"/>
  </w:style>
  <w:style w:type="paragraph" w:customStyle="1" w:styleId="C1F67B94E9254829B1545032079042E6">
    <w:name w:val="C1F67B94E9254829B1545032079042E6"/>
  </w:style>
  <w:style w:type="paragraph" w:customStyle="1" w:styleId="5A1B5B3CEF8C479AB1EAFB5C15BD1AC4">
    <w:name w:val="5A1B5B3CEF8C479AB1EAFB5C15BD1AC4"/>
  </w:style>
  <w:style w:type="paragraph" w:customStyle="1" w:styleId="D6C2358DC5354D4A969D8B562E1051BB">
    <w:name w:val="D6C2358DC5354D4A969D8B562E1051BB"/>
  </w:style>
  <w:style w:type="paragraph" w:customStyle="1" w:styleId="365386A7A98D4C5B88FA972CD1893320">
    <w:name w:val="365386A7A98D4C5B88FA972CD1893320"/>
  </w:style>
  <w:style w:type="paragraph" w:customStyle="1" w:styleId="67ABFC5011DC4D028D73FFE8227D0083">
    <w:name w:val="67ABFC5011DC4D028D73FFE8227D0083"/>
  </w:style>
  <w:style w:type="paragraph" w:customStyle="1" w:styleId="C2AE6033411D4EB6814F92FD76AFBC28">
    <w:name w:val="C2AE6033411D4EB6814F92FD76AFBC28"/>
  </w:style>
  <w:style w:type="paragraph" w:customStyle="1" w:styleId="402ED4367D844C3C876FE0412764AFC6">
    <w:name w:val="402ED4367D844C3C876FE0412764AFC6"/>
  </w:style>
  <w:style w:type="paragraph" w:customStyle="1" w:styleId="2419022715724520821F2D69FD4CB997">
    <w:name w:val="2419022715724520821F2D69FD4CB997"/>
  </w:style>
  <w:style w:type="paragraph" w:customStyle="1" w:styleId="F6B273F0A3C44B7BBE2439A6807E41AF">
    <w:name w:val="F6B273F0A3C44B7BBE2439A6807E41AF"/>
  </w:style>
  <w:style w:type="paragraph" w:customStyle="1" w:styleId="1426352EE74940F0B49D65DEEF37740A">
    <w:name w:val="1426352EE74940F0B49D65DEEF37740A"/>
  </w:style>
  <w:style w:type="paragraph" w:customStyle="1" w:styleId="46328F156C0645DD91E16D8739B3B76D">
    <w:name w:val="46328F156C0645DD91E16D8739B3B76D"/>
  </w:style>
  <w:style w:type="paragraph" w:customStyle="1" w:styleId="FA85BE0D8ED9427CAB46C1DE3531570D">
    <w:name w:val="FA85BE0D8ED9427CAB46C1DE3531570D"/>
  </w:style>
  <w:style w:type="paragraph" w:customStyle="1" w:styleId="E94839C2E74E40A892950262DF07A213">
    <w:name w:val="E94839C2E74E40A892950262DF07A213"/>
  </w:style>
  <w:style w:type="paragraph" w:customStyle="1" w:styleId="3B3E51BCB411443B89D52E6190BEE911">
    <w:name w:val="3B3E51BCB411443B89D52E6190BEE911"/>
  </w:style>
  <w:style w:type="paragraph" w:customStyle="1" w:styleId="D35B9C6922A642BBAC734583A7CC1CA8">
    <w:name w:val="D35B9C6922A642BBAC734583A7CC1CA8"/>
  </w:style>
  <w:style w:type="paragraph" w:customStyle="1" w:styleId="EAFCD63C37B54E8CA31F71E966EDD3CB">
    <w:name w:val="EAFCD63C37B54E8CA31F71E966EDD3CB"/>
  </w:style>
  <w:style w:type="paragraph" w:customStyle="1" w:styleId="1CD800D7B4B642ACA5B2A4BE87D8F5A4">
    <w:name w:val="1CD800D7B4B642ACA5B2A4BE87D8F5A4"/>
  </w:style>
  <w:style w:type="paragraph" w:customStyle="1" w:styleId="1787A4F66C2042AA83C25750F57697F7">
    <w:name w:val="1787A4F66C2042AA83C25750F57697F7"/>
  </w:style>
  <w:style w:type="paragraph" w:customStyle="1" w:styleId="912374FDCE2D4A7F8C7E38F39B31DDB9">
    <w:name w:val="912374FDCE2D4A7F8C7E38F39B31DDB9"/>
  </w:style>
  <w:style w:type="paragraph" w:customStyle="1" w:styleId="E42EC55A342C4C92AE5E230874C642DD">
    <w:name w:val="E42EC55A342C4C92AE5E230874C642DD"/>
  </w:style>
  <w:style w:type="paragraph" w:customStyle="1" w:styleId="534A5A40A9064AA08F7F876C68790B2D">
    <w:name w:val="534A5A40A9064AA08F7F876C68790B2D"/>
  </w:style>
  <w:style w:type="paragraph" w:customStyle="1" w:styleId="453985B25E28418CA233AB24E67BC266">
    <w:name w:val="453985B25E28418CA233AB24E67BC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2020-01-03T05:50:00Z</cp:lastPrinted>
  <dcterms:created xsi:type="dcterms:W3CDTF">2020-01-04T05:51:00Z</dcterms:created>
  <dcterms:modified xsi:type="dcterms:W3CDTF">2020-01-04T06:06:00Z</dcterms:modified>
  <cp:category/>
</cp:coreProperties>
</file>